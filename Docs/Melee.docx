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0E" w:rsidRDefault="009C2B0E" w:rsidP="009C2B0E">
      <w:pPr>
        <w:ind w:left="-142" w:right="-6807"/>
      </w:pPr>
      <w:proofErr w:type="spellStart"/>
      <w:r>
        <w:t>Melee</w:t>
      </w:r>
      <w:proofErr w:type="spellEnd"/>
      <w:r>
        <w:t>:</w:t>
      </w:r>
      <w:r>
        <w:tab/>
      </w:r>
    </w:p>
    <w:p w:rsidR="0032086E" w:rsidRDefault="009C2B0E" w:rsidP="009C2B0E">
      <w:pPr>
        <w:ind w:left="-142" w:right="-6807"/>
      </w:pPr>
      <w:proofErr w:type="spellStart"/>
      <w:r w:rsidRPr="0032086E">
        <w:t>FireBreath</w:t>
      </w:r>
      <w:proofErr w:type="spellEnd"/>
      <w:r w:rsidR="00840727" w:rsidRPr="0032086E">
        <w:t xml:space="preserve">(1/5 = 25 </w:t>
      </w:r>
      <w:proofErr w:type="spellStart"/>
      <w:proofErr w:type="gramStart"/>
      <w:r w:rsidR="00840727" w:rsidRPr="0032086E">
        <w:t>dmg</w:t>
      </w:r>
      <w:proofErr w:type="spellEnd"/>
      <w:r w:rsidR="00840727" w:rsidRPr="0032086E">
        <w:t xml:space="preserve"> /s</w:t>
      </w:r>
      <w:proofErr w:type="gramEnd"/>
      <w:r w:rsidR="0032086E" w:rsidRPr="0032086E">
        <w:t xml:space="preserve">, tar 10 etanol I sekunden, tar 10 </w:t>
      </w:r>
      <w:proofErr w:type="spellStart"/>
      <w:r w:rsidR="0032086E" w:rsidRPr="0032086E">
        <w:t>dmg</w:t>
      </w:r>
      <w:proofErr w:type="spellEnd"/>
      <w:r w:rsidR="0032086E" w:rsidRPr="0032086E">
        <w:t>/s när man sl</w:t>
      </w:r>
      <w:r w:rsidR="0032086E">
        <w:t>äppt, detta håller tre sekunder</w:t>
      </w:r>
      <w:r w:rsidR="00840727" w:rsidRPr="0032086E">
        <w:t>)</w:t>
      </w:r>
      <w:r w:rsidR="0032086E" w:rsidRPr="0032086E">
        <w:t xml:space="preserve"> </w:t>
      </w:r>
    </w:p>
    <w:p w:rsidR="009C2B0E" w:rsidRPr="0032086E" w:rsidRDefault="0032086E" w:rsidP="009C2B0E">
      <w:pPr>
        <w:ind w:left="-142" w:right="-6807"/>
      </w:pPr>
      <w:proofErr w:type="spellStart"/>
      <w:r w:rsidRPr="0032086E">
        <w:t>levla</w:t>
      </w:r>
      <w:proofErr w:type="spellEnd"/>
      <w:r w:rsidRPr="0032086E">
        <w:t xml:space="preserve"> var </w:t>
      </w:r>
      <w:r>
        <w:t>3</w:t>
      </w:r>
      <w:r w:rsidRPr="0032086E">
        <w:t xml:space="preserve">e </w:t>
      </w:r>
      <w:proofErr w:type="spellStart"/>
      <w:r w:rsidRPr="0032086E">
        <w:t>level</w:t>
      </w:r>
      <w:proofErr w:type="spellEnd"/>
      <w:r w:rsidR="009C2B0E" w:rsidRPr="0032086E">
        <w:tab/>
      </w:r>
      <w:r w:rsidR="009C2B0E" w:rsidRPr="0032086E">
        <w:tab/>
      </w:r>
    </w:p>
    <w:p w:rsidR="00840727" w:rsidRPr="00840727" w:rsidRDefault="00840727" w:rsidP="00840727">
      <w:pPr>
        <w:ind w:left="-142" w:right="-6807"/>
        <w:rPr>
          <w:lang w:val="en-US"/>
        </w:rPr>
      </w:pPr>
      <w:r w:rsidRPr="00840727">
        <w:rPr>
          <w:lang w:val="en-US"/>
        </w:rPr>
        <w:t xml:space="preserve">+Dodge, </w:t>
      </w:r>
      <w:proofErr w:type="spellStart"/>
      <w:r w:rsidRPr="00840727">
        <w:rPr>
          <w:lang w:val="en-US"/>
        </w:rPr>
        <w:t>mindre</w:t>
      </w:r>
      <w:proofErr w:type="spellEnd"/>
      <w:r w:rsidRPr="00840727">
        <w:rPr>
          <w:lang w:val="en-US"/>
        </w:rPr>
        <w:t xml:space="preserve"> </w:t>
      </w:r>
      <w:proofErr w:type="spellStart"/>
      <w:proofErr w:type="gramStart"/>
      <w:r w:rsidRPr="00840727">
        <w:rPr>
          <w:lang w:val="en-US"/>
        </w:rPr>
        <w:t>attackspeed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1/5 = +3% dodge, -2% </w:t>
      </w:r>
      <w:proofErr w:type="spellStart"/>
      <w:r>
        <w:rPr>
          <w:lang w:val="en-US"/>
        </w:rPr>
        <w:t>atkSpd</w:t>
      </w:r>
      <w:proofErr w:type="spellEnd"/>
      <w:r>
        <w:rPr>
          <w:lang w:val="en-US"/>
        </w:rPr>
        <w:t>)</w:t>
      </w:r>
    </w:p>
    <w:p w:rsidR="00840727" w:rsidRPr="00840727" w:rsidRDefault="00840727" w:rsidP="00840727">
      <w:pPr>
        <w:ind w:left="-142" w:right="-6807"/>
        <w:rPr>
          <w:lang w:val="en-US"/>
        </w:rPr>
      </w:pPr>
      <w:r w:rsidRPr="00840727">
        <w:rPr>
          <w:lang w:val="en-US"/>
        </w:rPr>
        <w:t>+</w:t>
      </w:r>
      <w:proofErr w:type="spellStart"/>
      <w:r w:rsidRPr="00840727">
        <w:rPr>
          <w:lang w:val="en-US"/>
        </w:rPr>
        <w:t>Attackspeed</w:t>
      </w:r>
      <w:proofErr w:type="spellEnd"/>
      <w:r w:rsidRPr="00840727">
        <w:rPr>
          <w:lang w:val="en-US"/>
        </w:rPr>
        <w:t xml:space="preserve">, </w:t>
      </w:r>
      <w:proofErr w:type="spellStart"/>
      <w:r w:rsidRPr="00840727">
        <w:rPr>
          <w:lang w:val="en-US"/>
        </w:rPr>
        <w:t>mindre</w:t>
      </w:r>
      <w:proofErr w:type="spellEnd"/>
      <w:r w:rsidRPr="00840727">
        <w:rPr>
          <w:lang w:val="en-US"/>
        </w:rPr>
        <w:t xml:space="preserve"> </w:t>
      </w:r>
      <w:proofErr w:type="gramStart"/>
      <w:r w:rsidRPr="00840727">
        <w:rPr>
          <w:lang w:val="en-US"/>
        </w:rPr>
        <w:t>dodge(</w:t>
      </w:r>
      <w:proofErr w:type="gramEnd"/>
      <w:r w:rsidRPr="00840727">
        <w:rPr>
          <w:lang w:val="en-US"/>
        </w:rPr>
        <w:t xml:space="preserve">1/5 = +3% </w:t>
      </w:r>
      <w:proofErr w:type="spellStart"/>
      <w:r w:rsidRPr="00840727">
        <w:rPr>
          <w:lang w:val="en-US"/>
        </w:rPr>
        <w:t>atkSpd</w:t>
      </w:r>
      <w:proofErr w:type="spellEnd"/>
      <w:r w:rsidRPr="00840727">
        <w:rPr>
          <w:lang w:val="en-US"/>
        </w:rPr>
        <w:t>, -2%dodge)</w:t>
      </w:r>
    </w:p>
    <w:p w:rsidR="009C2B0E" w:rsidRDefault="009C2B0E" w:rsidP="009C2B0E">
      <w:pPr>
        <w:ind w:left="-142" w:right="-6807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MovementSpeed</w:t>
      </w:r>
      <w:proofErr w:type="spellEnd"/>
      <w:r w:rsidR="00840727">
        <w:rPr>
          <w:lang w:val="en-US"/>
        </w:rPr>
        <w:t xml:space="preserve"> (1/5 = +3%)</w:t>
      </w:r>
    </w:p>
    <w:p w:rsidR="00840727" w:rsidRPr="009C2B0E" w:rsidRDefault="00840727" w:rsidP="009C2B0E">
      <w:pPr>
        <w:ind w:left="-142" w:right="-6807"/>
        <w:rPr>
          <w:lang w:val="en-US"/>
        </w:rPr>
      </w:pPr>
      <w:r>
        <w:rPr>
          <w:lang w:val="en-US"/>
        </w:rPr>
        <w:t xml:space="preserve">+Jump </w:t>
      </w:r>
      <w:proofErr w:type="gramStart"/>
      <w:r>
        <w:rPr>
          <w:lang w:val="en-US"/>
        </w:rPr>
        <w:t>Height(</w:t>
      </w:r>
      <w:proofErr w:type="gramEnd"/>
      <w:r>
        <w:rPr>
          <w:lang w:val="en-US"/>
        </w:rPr>
        <w:t>1/5 = +5% height)</w:t>
      </w:r>
    </w:p>
    <w:p w:rsidR="009C2B0E" w:rsidRPr="009C2B0E" w:rsidRDefault="009C2B0E" w:rsidP="009C2B0E">
      <w:pPr>
        <w:ind w:right="-8083"/>
        <w:rPr>
          <w:lang w:val="en-US"/>
        </w:rPr>
      </w:pPr>
    </w:p>
    <w:p w:rsidR="009C2B0E" w:rsidRPr="009C2B0E" w:rsidRDefault="009C2B0E" w:rsidP="009C2B0E">
      <w:pPr>
        <w:ind w:right="-8083"/>
        <w:rPr>
          <w:lang w:val="en-US"/>
        </w:rPr>
      </w:pPr>
    </w:p>
    <w:p w:rsidR="009C2B0E" w:rsidRDefault="009C2B0E" w:rsidP="009C2B0E">
      <w:pPr>
        <w:ind w:right="-8083"/>
        <w:rPr>
          <w:lang w:val="en-US"/>
        </w:rPr>
      </w:pPr>
      <w:proofErr w:type="spellStart"/>
      <w:r w:rsidRPr="009C2B0E">
        <w:rPr>
          <w:lang w:val="en-US"/>
        </w:rPr>
        <w:t>MidRange</w:t>
      </w:r>
      <w:proofErr w:type="spellEnd"/>
      <w:r w:rsidRPr="009C2B0E">
        <w:rPr>
          <w:lang w:val="en-US"/>
        </w:rPr>
        <w:t>:</w:t>
      </w:r>
    </w:p>
    <w:p w:rsidR="00840727" w:rsidRPr="0032086E" w:rsidRDefault="00840727" w:rsidP="009C2B0E">
      <w:pPr>
        <w:ind w:right="-8083"/>
      </w:pPr>
      <w:proofErr w:type="spellStart"/>
      <w:r w:rsidRPr="0032086E">
        <w:t>Init</w:t>
      </w:r>
      <w:proofErr w:type="spellEnd"/>
      <w:r w:rsidRPr="0032086E">
        <w:t>. Skada = 34</w:t>
      </w:r>
    </w:p>
    <w:p w:rsidR="009C2B0E" w:rsidRPr="0032086E" w:rsidRDefault="009C2B0E" w:rsidP="009C2B0E">
      <w:pPr>
        <w:ind w:right="-8083"/>
      </w:pPr>
      <w:proofErr w:type="spellStart"/>
      <w:r w:rsidRPr="0032086E">
        <w:t>FireBurst</w:t>
      </w:r>
      <w:proofErr w:type="spellEnd"/>
      <w:r w:rsidR="00840727" w:rsidRPr="0032086E">
        <w:t>(1/5 = + 16</w:t>
      </w:r>
      <w:r w:rsidR="0032086E" w:rsidRPr="0032086E">
        <w:t xml:space="preserve">, 3 skott + 1 skott för varje </w:t>
      </w:r>
      <w:proofErr w:type="spellStart"/>
      <w:r w:rsidR="0032086E" w:rsidRPr="0032086E">
        <w:t>level</w:t>
      </w:r>
      <w:proofErr w:type="spellEnd"/>
      <w:r w:rsidR="0032086E" w:rsidRPr="0032086E">
        <w:t>, kostar 25 mana)</w:t>
      </w:r>
    </w:p>
    <w:p w:rsidR="009C2B0E" w:rsidRPr="0032086E" w:rsidRDefault="009C2B0E" w:rsidP="009C2B0E">
      <w:pPr>
        <w:ind w:right="-8083"/>
        <w:rPr>
          <w:lang w:val="en-US"/>
        </w:rPr>
      </w:pPr>
      <w:r w:rsidRPr="0032086E">
        <w:rPr>
          <w:lang w:val="en-US"/>
        </w:rPr>
        <w:t>+</w:t>
      </w:r>
      <w:proofErr w:type="spellStart"/>
      <w:r w:rsidRPr="0032086E">
        <w:rPr>
          <w:lang w:val="en-US"/>
        </w:rPr>
        <w:t>FireRate</w:t>
      </w:r>
      <w:proofErr w:type="spellEnd"/>
      <w:r w:rsidRPr="0032086E">
        <w:rPr>
          <w:lang w:val="en-US"/>
        </w:rPr>
        <w:t xml:space="preserve">, </w:t>
      </w:r>
      <w:proofErr w:type="spellStart"/>
      <w:r w:rsidRPr="0032086E">
        <w:rPr>
          <w:lang w:val="en-US"/>
        </w:rPr>
        <w:t>mindre</w:t>
      </w:r>
      <w:proofErr w:type="spellEnd"/>
      <w:r w:rsidRPr="0032086E">
        <w:rPr>
          <w:lang w:val="en-US"/>
        </w:rPr>
        <w:t xml:space="preserve"> </w:t>
      </w:r>
      <w:r w:rsidR="00840727" w:rsidRPr="0032086E">
        <w:rPr>
          <w:lang w:val="en-US"/>
        </w:rPr>
        <w:t>Accuracy</w:t>
      </w:r>
      <w:r w:rsidR="0032086E" w:rsidRPr="0032086E">
        <w:rPr>
          <w:lang w:val="en-US"/>
        </w:rPr>
        <w:t xml:space="preserve"> (1/5 = +4% </w:t>
      </w:r>
      <w:proofErr w:type="spellStart"/>
      <w:r w:rsidR="0032086E" w:rsidRPr="0032086E">
        <w:rPr>
          <w:lang w:val="en-US"/>
        </w:rPr>
        <w:t>FireRate</w:t>
      </w:r>
      <w:proofErr w:type="spellEnd"/>
      <w:r w:rsidR="0032086E" w:rsidRPr="0032086E">
        <w:rPr>
          <w:lang w:val="en-US"/>
        </w:rPr>
        <w:t>, -2% accuracy)</w:t>
      </w:r>
    </w:p>
    <w:p w:rsidR="009C2B0E" w:rsidRPr="0032086E" w:rsidRDefault="009C2B0E" w:rsidP="009C2B0E">
      <w:pPr>
        <w:ind w:right="-8083"/>
        <w:rPr>
          <w:lang w:val="en-US"/>
        </w:rPr>
      </w:pPr>
      <w:r w:rsidRPr="0032086E">
        <w:rPr>
          <w:lang w:val="en-US"/>
        </w:rPr>
        <w:t>+</w:t>
      </w:r>
      <w:proofErr w:type="spellStart"/>
      <w:r w:rsidRPr="0032086E">
        <w:rPr>
          <w:lang w:val="en-US"/>
        </w:rPr>
        <w:t>ReloadSpeed</w:t>
      </w:r>
      <w:proofErr w:type="spellEnd"/>
      <w:r w:rsidR="0032086E" w:rsidRPr="0032086E">
        <w:rPr>
          <w:lang w:val="en-US"/>
        </w:rPr>
        <w:t xml:space="preserve"> (1/5 = +5% reload speed)</w:t>
      </w:r>
    </w:p>
    <w:p w:rsidR="009C2B0E" w:rsidRDefault="009C2B0E" w:rsidP="0032086E">
      <w:pPr>
        <w:ind w:right="-8083"/>
        <w:rPr>
          <w:lang w:val="en-US"/>
        </w:rPr>
      </w:pPr>
      <w:r w:rsidRPr="009C2B0E">
        <w:rPr>
          <w:lang w:val="en-US"/>
        </w:rPr>
        <w:t xml:space="preserve">+Rifle </w:t>
      </w:r>
      <w:proofErr w:type="gramStart"/>
      <w:r w:rsidRPr="009C2B0E">
        <w:rPr>
          <w:lang w:val="en-US"/>
        </w:rPr>
        <w:t>Ammo</w:t>
      </w:r>
      <w:r w:rsidR="0032086E">
        <w:rPr>
          <w:lang w:val="en-US"/>
        </w:rPr>
        <w:t>(</w:t>
      </w:r>
      <w:proofErr w:type="gramEnd"/>
      <w:r w:rsidR="0032086E">
        <w:rPr>
          <w:lang w:val="en-US"/>
        </w:rPr>
        <w:t>1/5  = +10% ammo)</w:t>
      </w:r>
    </w:p>
    <w:p w:rsidR="009C2B0E" w:rsidRDefault="009C2B0E" w:rsidP="009C2B0E">
      <w:pPr>
        <w:ind w:right="-8083"/>
        <w:rPr>
          <w:lang w:val="en-US"/>
        </w:rPr>
      </w:pPr>
      <w:r>
        <w:rPr>
          <w:lang w:val="en-US"/>
        </w:rPr>
        <w:t xml:space="preserve">+Bullet </w:t>
      </w:r>
      <w:proofErr w:type="spellStart"/>
      <w:r>
        <w:rPr>
          <w:lang w:val="en-US"/>
        </w:rPr>
        <w:t>passthrough</w:t>
      </w:r>
      <w:proofErr w:type="spellEnd"/>
      <w:r>
        <w:rPr>
          <w:lang w:val="en-US"/>
        </w:rPr>
        <w:t xml:space="preserve"> (</w:t>
      </w:r>
      <w:r w:rsidR="0032086E">
        <w:rPr>
          <w:lang w:val="en-US"/>
        </w:rPr>
        <w:t xml:space="preserve">1/5 </w:t>
      </w:r>
      <w:proofErr w:type="gramStart"/>
      <w:r w:rsidR="0032086E">
        <w:rPr>
          <w:lang w:val="en-US"/>
        </w:rPr>
        <w:t>=  +</w:t>
      </w:r>
      <w:proofErr w:type="gramEnd"/>
      <w:r w:rsidR="0032086E">
        <w:rPr>
          <w:lang w:val="en-US"/>
        </w:rPr>
        <w:t>10</w:t>
      </w:r>
      <w:r>
        <w:rPr>
          <w:lang w:val="en-US"/>
        </w:rPr>
        <w:t>%)</w:t>
      </w:r>
    </w:p>
    <w:p w:rsidR="009C2B0E" w:rsidRDefault="009C2B0E" w:rsidP="009C2B0E">
      <w:pPr>
        <w:ind w:right="-8083"/>
        <w:rPr>
          <w:lang w:val="en-US"/>
        </w:rPr>
      </w:pPr>
    </w:p>
    <w:p w:rsidR="009C2B0E" w:rsidRDefault="009C2B0E" w:rsidP="009C2B0E">
      <w:pPr>
        <w:ind w:right="-8083"/>
      </w:pPr>
      <w:proofErr w:type="spellStart"/>
      <w:r w:rsidRPr="009C2B0E">
        <w:t>LongRange</w:t>
      </w:r>
      <w:proofErr w:type="spellEnd"/>
      <w:r w:rsidRPr="009C2B0E">
        <w:t>:</w:t>
      </w:r>
    </w:p>
    <w:p w:rsidR="00172248" w:rsidRPr="009C2B0E" w:rsidRDefault="00172248" w:rsidP="009C2B0E">
      <w:pPr>
        <w:ind w:right="-8083"/>
      </w:pPr>
      <w:proofErr w:type="spellStart"/>
      <w:r>
        <w:t>Init</w:t>
      </w:r>
      <w:proofErr w:type="spellEnd"/>
      <w:r>
        <w:t xml:space="preserve"> skada 100</w:t>
      </w:r>
    </w:p>
    <w:p w:rsidR="0032086E" w:rsidRDefault="009C2B0E">
      <w:proofErr w:type="spellStart"/>
      <w:r w:rsidRPr="009C2B0E">
        <w:t>Shield</w:t>
      </w:r>
      <w:proofErr w:type="spellEnd"/>
      <w:r w:rsidRPr="009C2B0E">
        <w:t xml:space="preserve"> (barrikad typ?)</w:t>
      </w:r>
      <w:r w:rsidR="0032086E">
        <w:t xml:space="preserve"> (1/5 håller i 20 sekunder, har 250 </w:t>
      </w:r>
      <w:proofErr w:type="spellStart"/>
      <w:r w:rsidR="0032086E">
        <w:t>hp</w:t>
      </w:r>
      <w:proofErr w:type="spellEnd"/>
      <w:r w:rsidR="0032086E">
        <w:t>, CD på 1 minut)</w:t>
      </w:r>
    </w:p>
    <w:p w:rsidR="00D542A0" w:rsidRDefault="00D542A0">
      <w:r>
        <w:t>+Lasersikte, temp. Lasersikte som håller i tre sekunder, CD på 10 sekunder</w:t>
      </w:r>
    </w:p>
    <w:p w:rsidR="009C2B0E" w:rsidRPr="009C2B0E" w:rsidRDefault="009C2B0E">
      <w:r>
        <w:t xml:space="preserve">+Mer </w:t>
      </w:r>
      <w:proofErr w:type="spellStart"/>
      <w:r>
        <w:t>ammo</w:t>
      </w:r>
      <w:proofErr w:type="spellEnd"/>
      <w:r>
        <w:t>, mindre HP</w:t>
      </w:r>
      <w:r w:rsidR="0032086E">
        <w:t xml:space="preserve"> (1/5 = +10% </w:t>
      </w:r>
      <w:proofErr w:type="spellStart"/>
      <w:r w:rsidR="0032086E">
        <w:t>ammo</w:t>
      </w:r>
      <w:proofErr w:type="spellEnd"/>
      <w:r w:rsidR="0032086E">
        <w:t xml:space="preserve">, - </w:t>
      </w:r>
      <w:proofErr w:type="gramStart"/>
      <w:r w:rsidR="0032086E">
        <w:t>2%hp</w:t>
      </w:r>
      <w:proofErr w:type="gramEnd"/>
      <w:r w:rsidR="0045037B">
        <w:t>)</w:t>
      </w:r>
    </w:p>
    <w:p w:rsidR="009C2B0E" w:rsidRDefault="009C2B0E">
      <w:r w:rsidRPr="009C2B0E">
        <w:t>+</w:t>
      </w:r>
      <w:proofErr w:type="spellStart"/>
      <w:r w:rsidRPr="009C2B0E">
        <w:t>MovementSpeed</w:t>
      </w:r>
      <w:proofErr w:type="spellEnd"/>
      <w:r w:rsidRPr="009C2B0E">
        <w:t xml:space="preserve"> (man rör sig långsammare I </w:t>
      </w:r>
      <w:proofErr w:type="spellStart"/>
      <w:r w:rsidRPr="009C2B0E">
        <w:t>LongRange</w:t>
      </w:r>
      <w:proofErr w:type="spellEnd"/>
      <w:r w:rsidRPr="009C2B0E">
        <w:t xml:space="preserve"> eftersom vapnen väger mer)</w:t>
      </w:r>
    </w:p>
    <w:p w:rsidR="0032086E" w:rsidRPr="0032086E" w:rsidRDefault="0032086E">
      <w:pPr>
        <w:rPr>
          <w:lang w:val="en-US"/>
        </w:rPr>
      </w:pPr>
      <w:r w:rsidRPr="0032086E">
        <w:rPr>
          <w:lang w:val="en-US"/>
        </w:rPr>
        <w:t xml:space="preserve">+Reduce CD </w:t>
      </w:r>
      <w:proofErr w:type="spellStart"/>
      <w:r w:rsidRPr="0032086E">
        <w:rPr>
          <w:lang w:val="en-US"/>
        </w:rPr>
        <w:t>på</w:t>
      </w:r>
      <w:proofErr w:type="spellEnd"/>
      <w:r w:rsidRPr="0032086E">
        <w:rPr>
          <w:lang w:val="en-US"/>
        </w:rPr>
        <w:t xml:space="preserve"> </w:t>
      </w:r>
      <w:proofErr w:type="gramStart"/>
      <w:r w:rsidRPr="0032086E">
        <w:rPr>
          <w:lang w:val="en-US"/>
        </w:rPr>
        <w:t>shield(</w:t>
      </w:r>
      <w:proofErr w:type="gramEnd"/>
      <w:r w:rsidRPr="0032086E">
        <w:rPr>
          <w:lang w:val="en-US"/>
        </w:rPr>
        <w:t>1/5 = -10%cd)</w:t>
      </w:r>
    </w:p>
    <w:p w:rsidR="009C2B0E" w:rsidRDefault="009C2B0E">
      <w:r>
        <w:t>+</w:t>
      </w:r>
      <w:proofErr w:type="spellStart"/>
      <w:r>
        <w:t>Accuracy</w:t>
      </w:r>
      <w:proofErr w:type="spellEnd"/>
      <w:r>
        <w:t xml:space="preserve"> (%)</w:t>
      </w:r>
      <w:r w:rsidR="0032086E">
        <w:t xml:space="preserve"> (1/5 + </w:t>
      </w:r>
      <w:proofErr w:type="gramStart"/>
      <w:r w:rsidR="0032086E">
        <w:t>5%</w:t>
      </w:r>
      <w:proofErr w:type="gramEnd"/>
      <w:r w:rsidR="0032086E">
        <w:t>)</w:t>
      </w:r>
    </w:p>
    <w:p w:rsidR="009C2B0E" w:rsidRPr="009C2B0E" w:rsidRDefault="009C2B0E">
      <w:r>
        <w:t>+</w:t>
      </w:r>
      <w:proofErr w:type="spellStart"/>
      <w:r>
        <w:t>Headshot</w:t>
      </w:r>
      <w:proofErr w:type="spellEnd"/>
      <w:r>
        <w:t xml:space="preserve"> Bonus</w:t>
      </w:r>
      <w:r w:rsidR="0032086E">
        <w:t xml:space="preserve"> (1/5 </w:t>
      </w:r>
      <w:bookmarkStart w:id="0" w:name="_GoBack"/>
      <w:r w:rsidR="00D542A0">
        <w:t>+40%)</w:t>
      </w:r>
      <w:bookmarkEnd w:id="0"/>
    </w:p>
    <w:sectPr w:rsidR="009C2B0E" w:rsidRPr="009C2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0E"/>
    <w:rsid w:val="00172248"/>
    <w:rsid w:val="0032086E"/>
    <w:rsid w:val="0045037B"/>
    <w:rsid w:val="004A5A0F"/>
    <w:rsid w:val="00840727"/>
    <w:rsid w:val="009C2B0E"/>
    <w:rsid w:val="00D5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78F75E2F.dotm</Template>
  <TotalTime>47</TotalTime>
  <Pages>1</Pages>
  <Words>153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Flodin</dc:creator>
  <cp:lastModifiedBy>Aron Flodin</cp:lastModifiedBy>
  <cp:revision>2</cp:revision>
  <dcterms:created xsi:type="dcterms:W3CDTF">2013-04-08T08:08:00Z</dcterms:created>
  <dcterms:modified xsi:type="dcterms:W3CDTF">2013-04-08T09:06:00Z</dcterms:modified>
</cp:coreProperties>
</file>