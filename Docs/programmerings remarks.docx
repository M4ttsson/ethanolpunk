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DDE" w:rsidRDefault="0034669D">
      <w:r>
        <w:t xml:space="preserve">Trådar till att läsa in </w:t>
      </w:r>
      <w:proofErr w:type="spellStart"/>
      <w:r>
        <w:t>content</w:t>
      </w:r>
      <w:proofErr w:type="spellEnd"/>
      <w:r>
        <w:t xml:space="preserve"> och världen.</w:t>
      </w:r>
      <w:r w:rsidR="009E5415">
        <w:t xml:space="preserve"> (</w:t>
      </w:r>
      <w:proofErr w:type="spellStart"/>
      <w:r w:rsidR="009E5415">
        <w:t>load</w:t>
      </w:r>
      <w:proofErr w:type="spellEnd"/>
      <w:r w:rsidR="009E5415">
        <w:t>, input.)</w:t>
      </w:r>
    </w:p>
    <w:p w:rsidR="0034669D" w:rsidRPr="0034669D" w:rsidRDefault="0034669D">
      <w:pPr>
        <w:rPr>
          <w:lang w:val="en-US"/>
        </w:rPr>
      </w:pPr>
      <w:proofErr w:type="spellStart"/>
      <w:proofErr w:type="gramStart"/>
      <w:r w:rsidRPr="0034669D">
        <w:rPr>
          <w:lang w:val="en-US"/>
        </w:rPr>
        <w:t>Unloada</w:t>
      </w:r>
      <w:proofErr w:type="spellEnd"/>
      <w:r w:rsidRPr="0034669D">
        <w:rPr>
          <w:lang w:val="en-US"/>
        </w:rPr>
        <w:t xml:space="preserve"> content.</w:t>
      </w:r>
      <w:proofErr w:type="gramEnd"/>
      <w:r w:rsidR="00D0644E">
        <w:rPr>
          <w:lang w:val="en-US"/>
        </w:rPr>
        <w:t xml:space="preserve"> (</w:t>
      </w:r>
      <w:proofErr w:type="gramStart"/>
      <w:r w:rsidR="00D0644E">
        <w:rPr>
          <w:lang w:val="en-US"/>
        </w:rPr>
        <w:t>garbage</w:t>
      </w:r>
      <w:proofErr w:type="gramEnd"/>
      <w:r w:rsidR="00D0644E">
        <w:rPr>
          <w:lang w:val="en-US"/>
        </w:rPr>
        <w:t xml:space="preserve"> collection)</w:t>
      </w:r>
    </w:p>
    <w:p w:rsidR="00D0644E" w:rsidRDefault="0034669D">
      <w:r>
        <w:t>AI</w:t>
      </w:r>
      <w:r w:rsidRPr="0034669D">
        <w:t xml:space="preserve"> </w:t>
      </w:r>
      <w:r w:rsidR="00D0644E">
        <w:t xml:space="preserve">och NPC </w:t>
      </w:r>
      <w:r w:rsidRPr="0034669D">
        <w:t xml:space="preserve">ärver från </w:t>
      </w:r>
      <w:proofErr w:type="spellStart"/>
      <w:r w:rsidRPr="0034669D">
        <w:t>player</w:t>
      </w:r>
      <w:proofErr w:type="spellEnd"/>
      <w:r w:rsidRPr="0034669D">
        <w:t xml:space="preserve">. </w:t>
      </w:r>
    </w:p>
    <w:p w:rsidR="0034669D" w:rsidRPr="0034669D" w:rsidRDefault="0034669D">
      <w:r w:rsidRPr="0034669D">
        <w:t xml:space="preserve">Private, public och </w:t>
      </w:r>
      <w:proofErr w:type="spellStart"/>
      <w:r w:rsidRPr="0034669D">
        <w:t>protected</w:t>
      </w:r>
      <w:proofErr w:type="spellEnd"/>
      <w:r w:rsidRPr="0034669D">
        <w:t xml:space="preserve"> på allt!</w:t>
      </w:r>
    </w:p>
    <w:p w:rsidR="0034669D" w:rsidRDefault="0034669D">
      <w:proofErr w:type="gramStart"/>
      <w:r>
        <w:t>///</w:t>
      </w:r>
      <w:proofErr w:type="gramEnd"/>
      <w:r>
        <w:t>kommentarer till funktioner</w:t>
      </w:r>
    </w:p>
    <w:p w:rsidR="0034669D" w:rsidRDefault="0034669D">
      <w:r>
        <w:t xml:space="preserve">Allt som handlar om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ska ligga i </w:t>
      </w:r>
      <w:proofErr w:type="spellStart"/>
      <w:r>
        <w:t>Player.cs</w:t>
      </w:r>
      <w:proofErr w:type="spellEnd"/>
      <w:r>
        <w:t xml:space="preserve">. Game1 ska bara ta in instanser av alla klasser. Alla </w:t>
      </w:r>
      <w:r w:rsidR="00D0644E">
        <w:t>initieringar ska hanteras av respektive klass.</w:t>
      </w:r>
    </w:p>
    <w:p w:rsidR="00D0644E" w:rsidRDefault="00D0644E">
      <w:proofErr w:type="spellStart"/>
      <w:r>
        <w:t>DrawableGameObject</w:t>
      </w:r>
      <w:proofErr w:type="spellEnd"/>
      <w:r>
        <w:t xml:space="preserve"> för alla kroppar </w:t>
      </w:r>
      <w:proofErr w:type="spellStart"/>
      <w:r>
        <w:t>pga</w:t>
      </w:r>
      <w:proofErr w:type="spellEnd"/>
      <w:r>
        <w:t xml:space="preserve"> enhetskonverteringen.</w:t>
      </w:r>
    </w:p>
    <w:p w:rsidR="00D0644E" w:rsidRDefault="00D0644E">
      <w:proofErr w:type="spellStart"/>
      <w:r>
        <w:t>Overlay</w:t>
      </w:r>
      <w:proofErr w:type="spellEnd"/>
      <w:r>
        <w:t xml:space="preserve"> klass för att rita ut alla </w:t>
      </w:r>
      <w:proofErr w:type="spellStart"/>
      <w:r>
        <w:t>overlays</w:t>
      </w:r>
      <w:proofErr w:type="spellEnd"/>
      <w:r>
        <w:t>.</w:t>
      </w:r>
      <w:proofErr w:type="gramStart"/>
      <w:r>
        <w:t xml:space="preserve"> </w:t>
      </w:r>
      <w:proofErr w:type="gramEnd"/>
      <w:r>
        <w:t>(</w:t>
      </w:r>
      <w:proofErr w:type="spellStart"/>
      <w:r>
        <w:t>hp</w:t>
      </w:r>
      <w:proofErr w:type="spellEnd"/>
      <w:r>
        <w:t xml:space="preserve"> osv.)</w:t>
      </w:r>
    </w:p>
    <w:p w:rsidR="009E5415" w:rsidRDefault="009E5415">
      <w:r>
        <w:t>Klass som hanterar input.</w:t>
      </w:r>
      <w:bookmarkStart w:id="0" w:name="_GoBack"/>
      <w:bookmarkEnd w:id="0"/>
    </w:p>
    <w:p w:rsidR="0034669D" w:rsidRPr="0034669D" w:rsidRDefault="0034669D"/>
    <w:p w:rsidR="0034669D" w:rsidRPr="0034669D" w:rsidRDefault="0034669D"/>
    <w:sectPr w:rsidR="0034669D" w:rsidRPr="00346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69D"/>
    <w:rsid w:val="001D2C49"/>
    <w:rsid w:val="0034669D"/>
    <w:rsid w:val="003B3605"/>
    <w:rsid w:val="009E5415"/>
    <w:rsid w:val="00AD06C2"/>
    <w:rsid w:val="00D0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C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06C2"/>
    <w:rPr>
      <w:rFonts w:asciiTheme="majorHAnsi" w:eastAsiaTheme="majorEastAsia" w:hAnsiTheme="majorHAnsi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C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06C2"/>
    <w:rPr>
      <w:rFonts w:asciiTheme="majorHAnsi" w:eastAsiaTheme="majorEastAsia" w:hAnsiTheme="majorHAnsi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A00346E7.dotm</Template>
  <TotalTime>31</TotalTime>
  <Pages>1</Pages>
  <Words>79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Örebro universitet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Mattsson</dc:creator>
  <cp:lastModifiedBy>Timothy Mattsson</cp:lastModifiedBy>
  <cp:revision>1</cp:revision>
  <dcterms:created xsi:type="dcterms:W3CDTF">2013-04-15T08:52:00Z</dcterms:created>
  <dcterms:modified xsi:type="dcterms:W3CDTF">2013-04-15T09:23:00Z</dcterms:modified>
</cp:coreProperties>
</file>